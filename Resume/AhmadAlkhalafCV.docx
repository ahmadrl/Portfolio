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8A32815" w14:textId="77777777" w:rsidTr="00AE786E">
        <w:trPr>
          <w:trHeight w:val="4410"/>
        </w:trPr>
        <w:tc>
          <w:tcPr>
            <w:tcW w:w="3600" w:type="dxa"/>
            <w:vAlign w:val="bottom"/>
          </w:tcPr>
          <w:p w14:paraId="11573A2B" w14:textId="77777777" w:rsidR="001B2ABD" w:rsidRDefault="00AC7CE4" w:rsidP="001B01A7">
            <w:pPr>
              <w:tabs>
                <w:tab w:val="left" w:pos="990"/>
              </w:tabs>
              <w:jc w:val="lowKashida"/>
            </w:pPr>
            <w:r w:rsidRPr="00AC7CE4">
              <w:rPr>
                <w:noProof/>
                <w:lang w:eastAsia="en-US"/>
              </w:rPr>
              <w:drawing>
                <wp:inline distT="0" distB="0" distL="0" distR="0" wp14:anchorId="7F3024BF" wp14:editId="74FEB7EF">
                  <wp:extent cx="1695086" cy="1685925"/>
                  <wp:effectExtent l="57150" t="38100" r="38464" b="9525"/>
                  <wp:docPr id="5" name="Picture 1" descr="C:\Users\ddd\Desktop\thi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dd\Desktop\thi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17000"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204" cy="172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sx="99000" sy="99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sp3d z="12700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A5F2E8E" w14:textId="77777777" w:rsidR="001B2ABD" w:rsidRDefault="001B2ABD" w:rsidP="00AE786E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089DA80" w14:textId="77777777" w:rsidR="00F10B1F" w:rsidRPr="00F10B1F" w:rsidRDefault="00B70FB0" w:rsidP="00F10B1F">
            <w:pPr>
              <w:pStyle w:val="Title"/>
              <w:rPr>
                <w:b/>
                <w:bCs/>
                <w:i/>
                <w:iCs/>
                <w:sz w:val="40"/>
                <w:szCs w:val="40"/>
              </w:rPr>
            </w:pPr>
            <w:r w:rsidRPr="00F10B1F">
              <w:rPr>
                <w:b/>
                <w:bCs/>
                <w:i/>
                <w:iCs/>
                <w:sz w:val="40"/>
                <w:szCs w:val="40"/>
              </w:rPr>
              <w:br/>
            </w:r>
            <w:r w:rsidR="00F10B1F" w:rsidRPr="00F10B1F">
              <w:rPr>
                <w:b/>
                <w:bCs/>
                <w:i/>
                <w:iCs/>
                <w:sz w:val="40"/>
                <w:szCs w:val="40"/>
              </w:rPr>
              <w:t xml:space="preserve"> Ahmad ali alkhalaf</w:t>
            </w:r>
          </w:p>
          <w:p w14:paraId="13901CF8" w14:textId="77777777" w:rsidR="00FC347D" w:rsidRDefault="00FC347D" w:rsidP="00295734">
            <w:pPr>
              <w:pStyle w:val="Title"/>
              <w:rPr>
                <w:b/>
                <w:bCs/>
                <w:sz w:val="40"/>
                <w:szCs w:val="40"/>
              </w:rPr>
            </w:pPr>
          </w:p>
          <w:p w14:paraId="1AB41FFA" w14:textId="77777777" w:rsidR="004E0209" w:rsidRPr="00D43F62" w:rsidRDefault="004E0209" w:rsidP="004E0209">
            <w:pPr>
              <w:pStyle w:val="Heading2"/>
              <w:rPr>
                <w:rFonts w:asciiTheme="minorHAnsi" w:hAnsiTheme="minorHAnsi"/>
                <w:color w:val="548AB7" w:themeColor="accent1" w:themeShade="BF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br/>
            </w:r>
            <w:r>
              <w:rPr>
                <w:rFonts w:asciiTheme="minorHAnsi" w:hAnsiTheme="minorHAnsi"/>
                <w:color w:val="548AB7" w:themeColor="accent1" w:themeShade="BF"/>
              </w:rPr>
              <w:t>EXPERIENCE</w:t>
            </w:r>
          </w:p>
          <w:p w14:paraId="026C87D2" w14:textId="55AA2E89" w:rsidR="00063407" w:rsidRPr="00C34572" w:rsidRDefault="00063407" w:rsidP="00063407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entury Gothic" w:hAnsi="Century Gothic"/>
                <w:sz w:val="18"/>
                <w:szCs w:val="18"/>
                <w:lang w:bidi="ar-JO"/>
              </w:rPr>
            </w:pPr>
            <w:r>
              <w:rPr>
                <w:rFonts w:ascii="Century Gothic" w:hAnsi="Century Gothic"/>
                <w:sz w:val="18"/>
                <w:szCs w:val="18"/>
                <w:lang w:bidi="ar-JO"/>
              </w:rPr>
              <w:t xml:space="preserve">Customer service representative (inbound and outbound calls-ecommerce accounts) </w:t>
            </w:r>
            <w:r w:rsidR="00E246C7">
              <w:rPr>
                <w:rFonts w:ascii="Century Gothic" w:hAnsi="Century Gothic"/>
                <w:sz w:val="18"/>
                <w:szCs w:val="18"/>
                <w:lang w:bidi="ar-JO"/>
              </w:rPr>
              <w:t xml:space="preserve">with </w:t>
            </w:r>
            <w:proofErr w:type="spellStart"/>
            <w:r w:rsidR="00B74745">
              <w:rPr>
                <w:rFonts w:ascii="Century Gothic" w:hAnsi="Century Gothic"/>
                <w:sz w:val="18"/>
                <w:szCs w:val="18"/>
                <w:lang w:bidi="ar-JO"/>
              </w:rPr>
              <w:t>Extensya</w:t>
            </w:r>
            <w:proofErr w:type="spellEnd"/>
            <w:r w:rsidRPr="0035383C">
              <w:rPr>
                <w:rFonts w:ascii="Century Gothic" w:hAnsi="Century Gothic"/>
                <w:sz w:val="18"/>
                <w:szCs w:val="18"/>
                <w:lang w:bidi="ar-JO"/>
              </w:rPr>
              <w:t xml:space="preserve"> company</w:t>
            </w:r>
            <w:r>
              <w:rPr>
                <w:rFonts w:ascii="Century Gothic" w:hAnsi="Century Gothic"/>
                <w:sz w:val="18"/>
                <w:szCs w:val="18"/>
                <w:lang w:bidi="ar-JO"/>
              </w:rPr>
              <w:t>. Amman-</w:t>
            </w:r>
            <w:proofErr w:type="gramStart"/>
            <w:r>
              <w:rPr>
                <w:rFonts w:ascii="Century Gothic" w:hAnsi="Century Gothic"/>
                <w:sz w:val="18"/>
                <w:szCs w:val="18"/>
                <w:lang w:bidi="ar-JO"/>
              </w:rPr>
              <w:t>Jordan</w:t>
            </w:r>
            <w:r w:rsidRPr="0035383C">
              <w:rPr>
                <w:rFonts w:ascii="Century Gothic" w:hAnsi="Century Gothic"/>
                <w:sz w:val="18"/>
                <w:szCs w:val="18"/>
                <w:lang w:bidi="ar-JO"/>
              </w:rPr>
              <w:t>[</w:t>
            </w:r>
            <w:proofErr w:type="gramEnd"/>
            <w:r w:rsidRPr="0035383C">
              <w:rPr>
                <w:rFonts w:ascii="Century Gothic" w:hAnsi="Century Gothic"/>
                <w:sz w:val="18"/>
                <w:szCs w:val="18"/>
                <w:lang w:bidi="ar-JO"/>
              </w:rPr>
              <w:t>April/2019-May/202</w:t>
            </w:r>
            <w:r>
              <w:rPr>
                <w:rFonts w:ascii="Century Gothic" w:hAnsi="Century Gothic"/>
                <w:sz w:val="18"/>
                <w:szCs w:val="18"/>
                <w:lang w:bidi="ar-JO"/>
              </w:rPr>
              <w:t>0</w:t>
            </w:r>
            <w:r w:rsidRPr="0035383C">
              <w:rPr>
                <w:rFonts w:ascii="Century Gothic" w:hAnsi="Century Gothic"/>
                <w:sz w:val="18"/>
                <w:szCs w:val="18"/>
                <w:lang w:bidi="ar-JO"/>
              </w:rPr>
              <w:t>)</w:t>
            </w:r>
          </w:p>
        </w:tc>
      </w:tr>
      <w:tr w:rsidR="001B2ABD" w14:paraId="7D1CC2EA" w14:textId="77777777" w:rsidTr="00AE786E">
        <w:tc>
          <w:tcPr>
            <w:tcW w:w="3600" w:type="dxa"/>
          </w:tcPr>
          <w:p w14:paraId="4645683A" w14:textId="77777777" w:rsidR="001B2ABD" w:rsidRDefault="001B2ABD" w:rsidP="005F0094">
            <w:pPr>
              <w:pStyle w:val="Heading3"/>
            </w:pPr>
          </w:p>
          <w:p w14:paraId="6FBC4532" w14:textId="77777777" w:rsidR="00036450" w:rsidRDefault="00036450" w:rsidP="00AE786E"/>
          <w:p w14:paraId="24B77DFC" w14:textId="77777777" w:rsidR="00036450" w:rsidRDefault="00036450" w:rsidP="00AE786E"/>
          <w:p w14:paraId="2E68F8E6" w14:textId="77777777" w:rsidR="00036450" w:rsidRPr="00CB0055" w:rsidRDefault="00036450" w:rsidP="00D2779E">
            <w:pPr>
              <w:pStyle w:val="Heading3"/>
            </w:pPr>
          </w:p>
          <w:p w14:paraId="0C216CEB" w14:textId="77777777" w:rsidR="004D3011" w:rsidRDefault="00AB5B1C" w:rsidP="00AE786E">
            <w:r>
              <w:rPr>
                <w:noProof/>
                <w:sz w:val="52"/>
                <w:szCs w:val="52"/>
                <w:lang w:eastAsia="en-US"/>
              </w:rPr>
              <w:pict w14:anchorId="6AE33219">
                <v:shape id="شكل حر 15" o:spid="_x0000_s2067" style="position:absolute;margin-left:4pt;margin-top:4.95pt;width:14.25pt;height:19.6pt;z-index:251663360;visibility:visible;mso-width-relative:margin;mso-height-relative:margin;v-text-anchor:middle" coordsize="3044612,40469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" adj="0,,0" path="m2369160,2522281v47711,-5991,96581,16377,122201,60601l3027970,3509161v34160,58966,14051,134460,-44915,168620l2699557,3842017v-58966,34160,-134461,14050,-168621,-44916l1994327,2870822v-34160,-58966,-14050,-134460,44915,-168620l2322741,2537967v14741,-8540,30516,-13689,46419,-15686xm452991,371265r561668,979012c686566,1565533,893601,2143618,1043279,2407597v157053,263979,526318,699642,874368,499514l2480192,3883664v-288530,175225,-376816,157960,-479674,163287c1855873,4044903,1686705,3950500,1592656,3888580,1142187,3612808,-32917,2143326,707,939605,4833,795311,63096,690199,117992,621286,192553,530250,334682,438218,452991,371265xm919367,957v47711,-5991,96581,16376,122201,60601l1578177,987837v34160,58966,14051,134460,-44915,168620l1249764,1320693v-58966,34160,-134461,14050,-168621,-44916l544534,349498c510374,290532,530484,215038,589449,180878l872948,16642c887689,8103,903464,2954,919367,957xe" fillcolor="black" stroked="f" strokeweight="1pt">
                  <v:stroke joinstyle="miter"/>
                  <v:formulas/>
                  <v:path arrowok="t" o:connecttype="custom" o:connectlocs="10517,11216;11059,11485;13441,15604;13242,16354;11983,17085;11235,16885;8853,12766;9052,12016;10311,11286;10517,11216;2011,1651;4504,6004;4631,10706;8512,12927;11010,17270;8880,17996;7070,17292;3,4178;524,2763;2011,1651;4081,4;4624,274;7006,4393;6806,5142;5548,5873;4799,5673;2417,1554;2617,804;3875,74;4081,4" o:connectangles="0,0,0,0,0,0,0,0,0,0,0,0,0,0,0,0,0,0,0,0,0,0,0,0,0,0,0,0,0,0"/>
                  <o:lock v:ext="edit" aspectratio="t"/>
                </v:shape>
              </w:pict>
            </w:r>
            <w:r>
              <w:rPr>
                <w:noProof/>
                <w:color w:val="00B0F0"/>
                <w:lang w:eastAsia="en-US"/>
              </w:rPr>
              <w:pict w14:anchorId="2905E70A">
                <v:rect id="Rectangle 10" o:spid="_x0000_s2065" style="position:absolute;margin-left:25.75pt;margin-top:-.1pt;width:145pt;height:33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" fillcolor="#0061a8" stroked="f" strokeweight="1pt"/>
              </w:pict>
            </w:r>
            <w:r>
              <w:rPr>
                <w:noProof/>
                <w:lang w:eastAsia="en-US"/>
              </w:rPr>
              <w:pict w14:anchorId="627D2B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2066" type="#_x0000_t202" style="position:absolute;margin-left:35.5pt;margin-top:6.65pt;width:111.75pt;height:21.7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" filled="f" stroked="f" strokeweight=".5pt">
                  <v:textbox style="mso-next-textbox:#Text Box 7">
                    <w:txbxContent>
                      <w:p w14:paraId="0F58FF1D" w14:textId="77777777" w:rsidR="00820437" w:rsidRPr="00B638CB" w:rsidRDefault="00AC7CE4" w:rsidP="001E61F6">
                        <w:pPr>
                          <w:jc w:val="center"/>
                          <w:rPr>
                            <w:color w:val="FFFFFF" w:themeColor="background1"/>
                            <w:szCs w:val="18"/>
                          </w:rPr>
                        </w:pPr>
                        <w:r>
                          <w:rPr>
                            <w:color w:val="FFFFFF" w:themeColor="background1"/>
                            <w:szCs w:val="18"/>
                          </w:rPr>
                          <w:t>+</w:t>
                        </w:r>
                        <w:r w:rsidR="001E61F6">
                          <w:rPr>
                            <w:b/>
                            <w:bCs/>
                            <w:color w:val="FFFFFF" w:themeColor="background1"/>
                            <w:szCs w:val="18"/>
                          </w:rPr>
                          <w:t>962798014636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n-US"/>
              </w:rPr>
              <w:pict w14:anchorId="76ED1357">
                <v:rect id="Rectangle 13" o:spid="_x0000_s2064" style="position:absolute;margin-left:-5.75pt;margin-top:-.1pt;width:31.25pt;height:33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" fillcolor="#00589a" stroked="f" strokeweight="1pt"/>
              </w:pict>
            </w:r>
          </w:p>
          <w:p w14:paraId="795C3348" w14:textId="77777777" w:rsidR="004D3011" w:rsidRDefault="004D3011" w:rsidP="00AE786E"/>
          <w:p w14:paraId="61284F09" w14:textId="77777777" w:rsidR="004D3011" w:rsidRPr="004D3011" w:rsidRDefault="00AB5B1C" w:rsidP="00AE786E">
            <w:r>
              <w:rPr>
                <w:noProof/>
                <w:lang w:eastAsia="en-US"/>
              </w:rPr>
              <w:pict w14:anchorId="000BD5D6">
                <v:rect id="Rectangle 11" o:spid="_x0000_s2063" style="position:absolute;margin-left:25.75pt;margin-top:10.85pt;width:145pt;height:30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" fillcolor="#0079bd" stroked="f" strokeweight="1pt"/>
              </w:pict>
            </w:r>
            <w:r>
              <w:rPr>
                <w:noProof/>
                <w:lang w:eastAsia="en-US"/>
              </w:rPr>
              <w:pict w14:anchorId="61173580">
                <v:rect id="Rectangle 14" o:spid="_x0000_s2062" style="position:absolute;margin-left:-5.75pt;margin-top:10.1pt;width:31.25pt;height:31.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" fillcolor="#00669e" stroked="f" strokeweight="1pt"/>
              </w:pict>
            </w:r>
          </w:p>
          <w:p w14:paraId="626CEC1A" w14:textId="77777777" w:rsidR="004D3011" w:rsidRDefault="00AB5B1C" w:rsidP="00AE786E">
            <w:r>
              <w:rPr>
                <w:noProof/>
                <w:lang w:eastAsia="en-US"/>
              </w:rPr>
              <w:pict w14:anchorId="526C69A2">
                <v:shape id="شكل حر 90" o:spid="_x0000_s2061" style="position:absolute;margin-left:2.5pt;margin-top:5.6pt;width:15.75pt;height:18pt;z-index:251670528;visibility:visible;mso-width-relative:margin;mso-height-relative:margin;v-text-anchor:middle" coordsize="5340262,52414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" adj="0,,0" path="m2504798,1437783v-429806,6558,-628554,409033,-746937,817247c1642473,2776456,1602194,3539545,2192201,3577644v464276,-20683,651510,-522515,751114,-1031966c3042919,2036227,3012439,1525685,2593884,1441866v-30752,-3198,-60432,-4520,-89086,-4083xm2740736,788v159944,-3186,315907,3598,468447,14699c4053546,111064,4516909,594784,4732622,892767v388377,515985,414805,1305810,255495,1795602c4811062,3268695,4214911,3849019,3664002,3965000v-480079,95343,-719651,-14102,-794918,-287852c2701883,3889033,2101293,4310467,1479274,3922278,1116578,3678877,972954,3230688,981733,2787262v-326,-457994,192228,-956468,518132,-1376362c1702224,1141772,2099846,963131,2445081,979753v225705,-3549,475223,85772,669972,332254l3155394,1002725r686641,-41181l3550121,3234937v-14101,239525,152773,209970,288692,139933c4100190,3207062,4399668,3029728,4553889,2307089,4626866,1763604,4492677,1108200,3908430,726640,3229915,310108,2394234,453170,1958606,577181,1653246,677193,900210,1017713,613900,1944019,422000,2551798,406311,3404847,909736,3974525v368860,485961,1013945,757610,1799524,750654c3583551,4699919,4334019,4388911,4677292,3920738r662970,-29277c4699659,5048002,3361350,5287761,2373084,5234626,1433284,5151749,922109,4775979,546665,4364489,-7046,3726454,-58313,2876487,40439,2183684,160295,1460997,694489,750219,1178677,451395,1745239,109651,2260903,10348,2740736,788xe" fillcolor="black" stroked="f" strokeweight="1pt">
                  <v:stroke joinstyle="miter"/>
                  <v:formulas/>
                  <v:path arrowok="t" o:connecttype="custom" o:connectlocs="5929,3402;4161,5337;5189,8466;6967,6024;6140,3412;5929,3402;6487,2;7596,37;11202,2113;11807,6362;8673,9383;6791,8702;3501,9282;2324,6596;3550,3339;5788,2319;7373,3105;7469,2373;9094,2275;8403,7655;9087,7987;10779,5460;9251,1720;4636,1366;1453,4600;2153,9406;6413,11182;11071,9278;12640,9209;5617,12388;1294,10328;96,5168;2790,1068;6487,2" o:connectangles="0,0,0,0,0,0,0,0,0,0,0,0,0,0,0,0,0,0,0,0,0,0,0,0,0,0,0,0,0,0,0,0,0,0"/>
                  <o:lock v:ext="edit" aspectratio="t"/>
                </v:shape>
              </w:pict>
            </w:r>
            <w:r>
              <w:rPr>
                <w:noProof/>
                <w:lang w:eastAsia="en-US"/>
              </w:rPr>
              <w:pict w14:anchorId="241D562D">
                <v:shape id="Text Box 9" o:spid="_x0000_s2051" type="#_x0000_t202" style="position:absolute;margin-left:26.5pt;margin-top:5.8pt;width:143.9pt;height:21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" filled="f" stroked="f" strokeweight=".5pt">
                  <v:textbox style="mso-next-textbox:#Text Box 9">
                    <w:txbxContent>
                      <w:p w14:paraId="7D62D2A4" w14:textId="77777777" w:rsidR="00820437" w:rsidRPr="003B791D" w:rsidRDefault="00AC7CE4" w:rsidP="00AC7CE4">
                        <w:pP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3B791D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ahmad.alkhalafse@gmail.com</w:t>
                        </w:r>
                      </w:p>
                    </w:txbxContent>
                  </v:textbox>
                </v:shape>
              </w:pict>
            </w:r>
          </w:p>
          <w:p w14:paraId="07AA8780" w14:textId="77777777" w:rsidR="004D3011" w:rsidRDefault="004D3011" w:rsidP="00AE786E"/>
          <w:p w14:paraId="341CFC1D" w14:textId="77777777" w:rsidR="004D3011" w:rsidRDefault="00AB5B1C" w:rsidP="00AE786E">
            <w:r>
              <w:rPr>
                <w:noProof/>
                <w:color w:val="B85A22" w:themeColor="accent2" w:themeShade="BF"/>
                <w:u w:val="single"/>
                <w:lang w:eastAsia="en-US"/>
              </w:rPr>
              <w:pict w14:anchorId="147FCC86">
                <v:rect id="Rectangle 12" o:spid="_x0000_s2060" style="position:absolute;margin-left:25.75pt;margin-top:8.5pt;width:145pt;height:30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" fillcolor="#0197d6" stroked="f" strokeweight="1pt"/>
              </w:pict>
            </w:r>
            <w:r>
              <w:rPr>
                <w:noProof/>
                <w:lang w:eastAsia="en-US"/>
              </w:rPr>
              <w:pict w14:anchorId="05D5F1CC">
                <v:rect id="Rectangle 15" o:spid="_x0000_s2059" style="position:absolute;margin-left:-5.75pt;margin-top:8.5pt;width:31.25pt;height:30.7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" fillcolor="#0178a7" stroked="f" strokeweight="1pt"/>
              </w:pict>
            </w:r>
          </w:p>
          <w:p w14:paraId="5700AA5E" w14:textId="77777777" w:rsidR="004D3011" w:rsidRDefault="00AB5B1C" w:rsidP="00AE786E">
            <w:r>
              <w:rPr>
                <w:noProof/>
                <w:color w:val="B85A22" w:themeColor="accent2" w:themeShade="BF"/>
                <w:u w:val="single"/>
                <w:lang w:eastAsia="en-US"/>
              </w:rPr>
              <w:pict w14:anchorId="7BA9CCAA">
                <v:shape id="شكل حر 78" o:spid="_x0000_s2058" style="position:absolute;margin-left:4pt;margin-top:1pt;width:14.25pt;height:21.45pt;z-index:251677696;visibility:visible;mso-width-relative:margin;mso-height-relative:margin;v-text-anchor:middle" coordsize="2647950,39760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" adj="0,,0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black" stroked="f" strokeweight="6.25pt">
                  <v:stroke joinstyle="miter"/>
                  <v:formulas/>
                  <v:path arrowok="t" o:connecttype="custom" o:connectlocs="6486,3497;3824,6178;6486,8859;9147,6178;6486,3497;6520,0;13040,6568;11927,10241;11615,10661;6573,19725;1348,10557;1114,10241;0,6568;6520,0" o:connectangles="0,0,0,0,0,0,0,0,0,0,0,0,0,0"/>
                  <o:lock v:ext="edit" aspectratio="t"/>
                </v:shape>
              </w:pict>
            </w:r>
            <w:r>
              <w:rPr>
                <w:noProof/>
                <w:lang w:eastAsia="en-US"/>
              </w:rPr>
              <w:pict w14:anchorId="3C1D8062">
                <v:shape id="Text Box 10" o:spid="_x0000_s2052" type="#_x0000_t202" style="position:absolute;margin-left:40pt;margin-top:4.2pt;width:100.5pt;height:21.65pt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" filled="f" stroked="f" strokeweight=".5pt">
                  <v:textbox style="mso-next-textbox:#Text Box 10">
                    <w:txbxContent>
                      <w:p w14:paraId="222CE8DB" w14:textId="77777777" w:rsidR="00C4429A" w:rsidRPr="003B791D" w:rsidRDefault="00AC7CE4" w:rsidP="00324E5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B791D">
                          <w:rPr>
                            <w:b/>
                            <w:bCs/>
                            <w:color w:val="FFFFFF" w:themeColor="background1"/>
                            <w:szCs w:val="18"/>
                          </w:rPr>
                          <w:t>Amman-Jordan</w:t>
                        </w:r>
                      </w:p>
                    </w:txbxContent>
                  </v:textbox>
                </v:shape>
              </w:pict>
            </w:r>
          </w:p>
          <w:p w14:paraId="4F94BD14" w14:textId="77777777" w:rsidR="00036450" w:rsidRDefault="00036450" w:rsidP="00AE786E">
            <w:pPr>
              <w:rPr>
                <w:rStyle w:val="Hyperlink"/>
              </w:rPr>
            </w:pPr>
          </w:p>
          <w:p w14:paraId="18267572" w14:textId="77777777" w:rsidR="00820437" w:rsidRDefault="00820437" w:rsidP="00AE786E">
            <w:pPr>
              <w:rPr>
                <w:rStyle w:val="Hyperlink"/>
              </w:rPr>
            </w:pPr>
          </w:p>
          <w:p w14:paraId="16744D57" w14:textId="77777777" w:rsidR="00820437" w:rsidRDefault="00820437" w:rsidP="00AE786E">
            <w:pPr>
              <w:rPr>
                <w:rStyle w:val="Hyperlink"/>
              </w:rPr>
            </w:pPr>
          </w:p>
          <w:p w14:paraId="06C7BB8E" w14:textId="77777777" w:rsidR="00820437" w:rsidRDefault="00820437" w:rsidP="00AE786E">
            <w:pPr>
              <w:rPr>
                <w:rStyle w:val="Hyperlink"/>
              </w:rPr>
            </w:pPr>
          </w:p>
          <w:p w14:paraId="3772EBDC" w14:textId="77777777" w:rsidR="00E23E99" w:rsidRDefault="00E23E99" w:rsidP="00AE786E">
            <w:pPr>
              <w:rPr>
                <w:rStyle w:val="Hyperlink"/>
              </w:rPr>
            </w:pPr>
          </w:p>
          <w:p w14:paraId="4ECF3661" w14:textId="77777777" w:rsidR="00E23E99" w:rsidRDefault="00E23E99" w:rsidP="00AE786E">
            <w:pPr>
              <w:rPr>
                <w:rStyle w:val="Hyperlink"/>
              </w:rPr>
            </w:pPr>
          </w:p>
          <w:p w14:paraId="7E6610CF" w14:textId="77777777" w:rsidR="00E23E99" w:rsidRDefault="00E23E99" w:rsidP="00AE786E">
            <w:pPr>
              <w:rPr>
                <w:rStyle w:val="Hyperlink"/>
              </w:rPr>
            </w:pPr>
          </w:p>
          <w:p w14:paraId="2C9FD2C8" w14:textId="77777777" w:rsidR="00820437" w:rsidRPr="00C4429A" w:rsidRDefault="00C4429A" w:rsidP="00AE786E">
            <w:pPr>
              <w:rPr>
                <w:rStyle w:val="Hyperlink"/>
                <w:b/>
                <w:bCs/>
                <w:color w:val="548AB7" w:themeColor="accent1" w:themeShade="BF"/>
                <w:sz w:val="22"/>
                <w:u w:val="none"/>
              </w:rPr>
            </w:pPr>
            <w:r w:rsidRPr="00C4429A">
              <w:rPr>
                <w:rStyle w:val="Hyperlink"/>
                <w:b/>
                <w:bCs/>
                <w:color w:val="548AB7" w:themeColor="accent1" w:themeShade="BF"/>
                <w:sz w:val="22"/>
                <w:u w:val="none"/>
              </w:rPr>
              <w:t>PERSONAL INFORMATION</w:t>
            </w:r>
          </w:p>
          <w:p w14:paraId="0A66069F" w14:textId="77777777" w:rsidR="00820437" w:rsidRDefault="00AB5B1C" w:rsidP="00AE786E">
            <w:pPr>
              <w:rPr>
                <w:rStyle w:val="Hyperlink"/>
              </w:rPr>
            </w:pPr>
            <w:r>
              <w:rPr>
                <w:noProof/>
                <w:color w:val="B85A22" w:themeColor="accent2" w:themeShade="BF"/>
                <w:u w:val="single"/>
                <w:lang w:eastAsia="en-US"/>
              </w:rPr>
              <w:pict w14:anchorId="52D2F55C">
                <v:shape id="TextBox 55" o:spid="_x0000_s2053" type="#_x0000_t202" style="position:absolute;margin-left:-5.75pt;margin-top:9.5pt;width:168.75pt;height:73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" filled="f" stroked="f">
                  <v:textbox style="mso-next-textbox:#TextBox 55">
                    <w:txbxContent>
                      <w:p w14:paraId="528630EE" w14:textId="77777777" w:rsidR="00C4429A" w:rsidRPr="00D62C80" w:rsidRDefault="00C4429A" w:rsidP="006E59E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8"/>
                            <w:szCs w:val="18"/>
                            <w:rtl/>
                            <w:lang w:bidi="ar-JO"/>
                          </w:rPr>
                        </w:pPr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bidi="ar-JO"/>
                          </w:rPr>
                          <w:t xml:space="preserve">Date of </w:t>
                        </w:r>
                        <w:proofErr w:type="gramStart"/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bidi="ar-JO"/>
                          </w:rPr>
                          <w:t>Birth</w:t>
                        </w:r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 xml:space="preserve"> :</w:t>
                        </w:r>
                        <w:proofErr w:type="gramEnd"/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 xml:space="preserve"> </w:t>
                        </w:r>
                        <w:r w:rsidR="00AC7CE4">
                          <w:rPr>
                            <w:rFonts w:asciiTheme="minorHAnsi" w:hAnsi="Century Gothic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>1</w:t>
                        </w:r>
                        <w:r w:rsidRPr="00D62C80">
                          <w:rPr>
                            <w:rFonts w:asciiTheme="minorHAnsi" w:hAnsi="Century Gothic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>/</w:t>
                        </w:r>
                        <w:r w:rsidR="006E59EB">
                          <w:rPr>
                            <w:rFonts w:asciiTheme="minorHAnsi" w:hAnsi="Century Gothic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>April</w:t>
                        </w:r>
                        <w:r w:rsidRPr="00D62C80">
                          <w:rPr>
                            <w:rFonts w:asciiTheme="minorHAnsi" w:hAnsi="Century Gothic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>/</w:t>
                        </w:r>
                        <w:r w:rsidR="00AC7CE4">
                          <w:rPr>
                            <w:rFonts w:asciiTheme="minorHAnsi" w:hAnsi="Century Gothic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>1995</w:t>
                        </w:r>
                      </w:p>
                      <w:p w14:paraId="010FFBDF" w14:textId="77777777" w:rsidR="00C4429A" w:rsidRPr="00D62C80" w:rsidRDefault="00C4429A" w:rsidP="00C4429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8"/>
                            <w:szCs w:val="18"/>
                            <w:rtl/>
                            <w:lang w:bidi="ar-JO"/>
                          </w:rPr>
                        </w:pPr>
                        <w:proofErr w:type="gramStart"/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bidi="ar-JO"/>
                          </w:rPr>
                          <w:t>Nationality</w:t>
                        </w:r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 xml:space="preserve"> :</w:t>
                        </w:r>
                        <w:proofErr w:type="gramEnd"/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 xml:space="preserve"> </w:t>
                        </w:r>
                        <w:r w:rsidRPr="00D62C80">
                          <w:rPr>
                            <w:rFonts w:asciiTheme="minorHAnsi" w:hAnsi="Century Gothic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>Jordanian</w:t>
                        </w:r>
                      </w:p>
                      <w:p w14:paraId="5D3E5295" w14:textId="77777777" w:rsidR="00C4429A" w:rsidRPr="00D62C80" w:rsidRDefault="00C4429A" w:rsidP="00C4429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8"/>
                            <w:szCs w:val="18"/>
                            <w:rtl/>
                            <w:lang w:bidi="ar-JO"/>
                          </w:rPr>
                        </w:pPr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bidi="ar-JO"/>
                          </w:rPr>
                          <w:t xml:space="preserve">Social </w:t>
                        </w:r>
                        <w:proofErr w:type="gramStart"/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bidi="ar-JO"/>
                          </w:rPr>
                          <w:t>Status</w:t>
                        </w:r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 xml:space="preserve"> :</w:t>
                        </w:r>
                        <w:proofErr w:type="gramEnd"/>
                        <w:r w:rsidRPr="00D62C80">
                          <w:rPr>
                            <w:rFonts w:asciiTheme="minorHAnsi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 xml:space="preserve"> </w:t>
                        </w:r>
                        <w:r w:rsidRPr="00D62C80">
                          <w:rPr>
                            <w:rFonts w:asciiTheme="minorHAnsi" w:hAnsi="Century Gothic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bidi="ar-JO"/>
                          </w:rPr>
                          <w:t>Single</w:t>
                        </w:r>
                      </w:p>
                    </w:txbxContent>
                  </v:textbox>
                </v:shape>
              </w:pict>
            </w:r>
          </w:p>
          <w:p w14:paraId="0718AB93" w14:textId="77777777" w:rsidR="00820437" w:rsidRDefault="00820437" w:rsidP="00AE786E">
            <w:pPr>
              <w:rPr>
                <w:rStyle w:val="Hyperlink"/>
              </w:rPr>
            </w:pPr>
          </w:p>
          <w:p w14:paraId="587AE784" w14:textId="77777777" w:rsidR="00820437" w:rsidRDefault="00820437" w:rsidP="00AE786E">
            <w:pPr>
              <w:rPr>
                <w:rStyle w:val="Hyperlink"/>
              </w:rPr>
            </w:pPr>
          </w:p>
          <w:p w14:paraId="7E1086DF" w14:textId="77777777" w:rsidR="00820437" w:rsidRDefault="00820437" w:rsidP="00AE786E">
            <w:pPr>
              <w:rPr>
                <w:rStyle w:val="Hyperlink"/>
              </w:rPr>
            </w:pPr>
          </w:p>
          <w:p w14:paraId="5B1303A2" w14:textId="77777777" w:rsidR="00820437" w:rsidRDefault="00820437" w:rsidP="00AE786E">
            <w:pPr>
              <w:rPr>
                <w:rStyle w:val="Hyperlink"/>
              </w:rPr>
            </w:pPr>
          </w:p>
          <w:p w14:paraId="037F49FA" w14:textId="77777777" w:rsidR="00820437" w:rsidRPr="00E4381A" w:rsidRDefault="00820437" w:rsidP="00AE786E">
            <w:pPr>
              <w:rPr>
                <w:rStyle w:val="Hyperlink"/>
              </w:rPr>
            </w:pPr>
          </w:p>
          <w:p w14:paraId="4545B36B" w14:textId="77777777" w:rsidR="004D3011" w:rsidRPr="00CB0055" w:rsidRDefault="004D3011" w:rsidP="00AE786E">
            <w:pPr>
              <w:pStyle w:val="Heading3"/>
            </w:pPr>
          </w:p>
          <w:p w14:paraId="1E00E12C" w14:textId="77777777" w:rsidR="004D3011" w:rsidRPr="007E636A" w:rsidRDefault="007E636A" w:rsidP="00AE786E">
            <w:pPr>
              <w:rPr>
                <w:b/>
                <w:bCs/>
                <w:color w:val="548AB7" w:themeColor="accent1" w:themeShade="BF"/>
                <w:sz w:val="22"/>
              </w:rPr>
            </w:pPr>
            <w:r w:rsidRPr="007E636A">
              <w:rPr>
                <w:b/>
                <w:bCs/>
                <w:color w:val="548AB7" w:themeColor="accent1" w:themeShade="BF"/>
                <w:sz w:val="22"/>
              </w:rPr>
              <w:t>LANGUAGES</w:t>
            </w:r>
          </w:p>
          <w:p w14:paraId="22CB0B89" w14:textId="77777777" w:rsidR="004D3011" w:rsidRDefault="004D3011" w:rsidP="00AE786E"/>
          <w:p w14:paraId="6286433C" w14:textId="77777777" w:rsidR="00D62C80" w:rsidRPr="00D62C80" w:rsidRDefault="00AE786E" w:rsidP="00AC7CE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D62C80">
              <w:rPr>
                <w:rFonts w:asciiTheme="minorHAnsi" w:hAnsiTheme="minorHAnsi"/>
                <w:b/>
                <w:bCs/>
                <w:sz w:val="20"/>
                <w:szCs w:val="20"/>
              </w:rPr>
              <w:t>ARABIC</w:t>
            </w:r>
            <w:r w:rsidR="00D62C80" w:rsidRPr="00D62C80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D62C80" w:rsidRPr="00D62C80">
              <w:rPr>
                <w:b/>
                <w:bCs/>
                <w:sz w:val="18"/>
                <w:szCs w:val="18"/>
              </w:rPr>
              <w:t xml:space="preserve">  :</w:t>
            </w:r>
            <w:proofErr w:type="gramEnd"/>
            <w:r w:rsidR="00D62C80" w:rsidRPr="00D62C80">
              <w:rPr>
                <w:b/>
                <w:bCs/>
                <w:sz w:val="18"/>
                <w:szCs w:val="18"/>
              </w:rPr>
              <w:t xml:space="preserve"> </w:t>
            </w:r>
            <w:r w:rsidR="00AC7CE4">
              <w:rPr>
                <w:rFonts w:asciiTheme="minorHAnsi" w:hAnsiTheme="minorHAnsi"/>
                <w:sz w:val="18"/>
                <w:szCs w:val="18"/>
              </w:rPr>
              <w:t>tongue language</w:t>
            </w:r>
            <w:r w:rsidR="00D62C80" w:rsidRPr="00D62C80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3CE450A" w14:textId="77777777" w:rsidR="004D3011" w:rsidRPr="00D62C80" w:rsidRDefault="00AE786E" w:rsidP="000D108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proofErr w:type="gramStart"/>
            <w:r w:rsidRPr="00D62C80">
              <w:rPr>
                <w:rFonts w:asciiTheme="minorHAnsi" w:hAnsiTheme="minorHAnsi"/>
                <w:b/>
                <w:bCs/>
                <w:sz w:val="20"/>
                <w:szCs w:val="20"/>
              </w:rPr>
              <w:t>ENGLISH</w:t>
            </w:r>
            <w:r w:rsidRPr="00D62C80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  :</w:t>
            </w:r>
            <w:proofErr w:type="gramEnd"/>
            <w:r w:rsidRPr="00D62C80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 </w:t>
            </w:r>
            <w:r w:rsidR="000D1083">
              <w:rPr>
                <w:rFonts w:asciiTheme="minorHAnsi" w:hAnsiTheme="minorHAnsi"/>
                <w:sz w:val="18"/>
                <w:szCs w:val="18"/>
              </w:rPr>
              <w:t>very good</w:t>
            </w:r>
          </w:p>
          <w:p w14:paraId="2B3B6E38" w14:textId="77777777" w:rsidR="00A26DD8" w:rsidRPr="00A26DD8" w:rsidRDefault="00A26DD8" w:rsidP="00A26DD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2002F2A" w14:textId="77777777" w:rsidR="001B2ABD" w:rsidRDefault="00AB5B1C" w:rsidP="00AE786E">
            <w:pPr>
              <w:tabs>
                <w:tab w:val="left" w:pos="990"/>
              </w:tabs>
            </w:pPr>
            <w:r>
              <w:rPr>
                <w:noProof/>
                <w:color w:val="000000" w:themeColor="text1"/>
                <w:szCs w:val="18"/>
                <w:lang w:eastAsia="en-US"/>
              </w:rPr>
              <w:pict w14:anchorId="021BA863">
                <v:shape id="Text Box 12" o:spid="_x0000_s2056" type="#_x0000_t202" style="position:absolute;margin-left:28pt;margin-top:217.15pt;width:318.5pt;height:375pt;z-index:251688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" fillcolor="white [3201]" stroked="f" strokeweight=".5pt">
                  <v:textbox style="mso-next-textbox:#Text Box 12">
                    <w:txbxContent>
                      <w:p w14:paraId="16EBD90D" w14:textId="77777777" w:rsidR="007A6773" w:rsidRPr="00AC7CE4" w:rsidRDefault="00AC7CE4" w:rsidP="007A6773">
                        <w:pPr>
                          <w:numPr>
                            <w:ilvl w:val="0"/>
                            <w:numId w:val="11"/>
                          </w:numPr>
                          <w:spacing w:line="276" w:lineRule="auto"/>
                          <w:jc w:val="lowKashida"/>
                          <w:rPr>
                            <w:color w:val="000000" w:themeColor="text1"/>
                            <w:szCs w:val="18"/>
                            <w:lang w:bidi="ar-AE"/>
                          </w:rPr>
                        </w:pPr>
                        <w:r>
                          <w:rPr>
                            <w:color w:val="000000" w:themeColor="text1"/>
                            <w:szCs w:val="18"/>
                          </w:rPr>
                          <w:t>C</w:t>
                        </w:r>
                        <w:r w:rsidR="007A6773" w:rsidRPr="00AC7CE4">
                          <w:rPr>
                            <w:color w:val="000000" w:themeColor="text1"/>
                            <w:szCs w:val="18"/>
                          </w:rPr>
                          <w:t>ommunication</w:t>
                        </w:r>
                        <w:r>
                          <w:rPr>
                            <w:color w:val="000000" w:themeColor="text1"/>
                            <w:szCs w:val="18"/>
                            <w:lang w:bidi="ar-AE"/>
                          </w:rPr>
                          <w:t xml:space="preserve"> skills</w:t>
                        </w:r>
                      </w:p>
                      <w:p w14:paraId="70F2810A" w14:textId="77777777" w:rsidR="007A6773" w:rsidRPr="00C73C3F" w:rsidRDefault="007A6773" w:rsidP="007A6773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AC7CE4"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18"/>
                          </w:rPr>
                          <w:t xml:space="preserve">problem solving </w:t>
                        </w:r>
                      </w:p>
                      <w:p w14:paraId="224D5B1D" w14:textId="77777777" w:rsidR="00C73C3F" w:rsidRPr="00C73C3F" w:rsidRDefault="00C73C3F" w:rsidP="00AC7CE4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jc w:val="both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73C3F"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18"/>
                          </w:rPr>
                          <w:t xml:space="preserve">teamwork </w:t>
                        </w:r>
                      </w:p>
                      <w:p w14:paraId="0CAD3264" w14:textId="77777777" w:rsidR="00C73C3F" w:rsidRDefault="00C73C3F" w:rsidP="00C73C3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C73C3F"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18"/>
                          </w:rPr>
                          <w:t>research and analysis</w:t>
                        </w:r>
                      </w:p>
                      <w:p w14:paraId="6B72EB69" w14:textId="77777777" w:rsidR="00886399" w:rsidRPr="00C73C3F" w:rsidRDefault="00886399" w:rsidP="00C73C3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work under pressure.</w:t>
                        </w:r>
                      </w:p>
                      <w:p w14:paraId="32BE071E" w14:textId="77777777" w:rsidR="00B70FB0" w:rsidRPr="00324E5C" w:rsidRDefault="00B70FB0" w:rsidP="00B70FB0">
                        <w:pPr>
                          <w:pStyle w:val="Heading2"/>
                          <w:rPr>
                            <w:color w:val="548AB7" w:themeColor="accent1" w:themeShade="BF"/>
                          </w:rPr>
                        </w:pPr>
                        <w:r w:rsidRPr="00324E5C">
                          <w:rPr>
                            <w:color w:val="548AB7" w:themeColor="accent1" w:themeShade="BF"/>
                          </w:rPr>
                          <w:t>skills</w:t>
                        </w:r>
                      </w:p>
                      <w:p w14:paraId="3F23D9FF" w14:textId="77777777" w:rsidR="00B70FB0" w:rsidRPr="00647877" w:rsidRDefault="00647877" w:rsidP="0064787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200" w:line="276" w:lineRule="auto"/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HTML</w:t>
                        </w:r>
                        <w:r w:rsidR="00B70FB0"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5</w:t>
                        </w: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/</w:t>
                        </w:r>
                        <w:r w:rsidRPr="00647877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 xml:space="preserve"> </w:t>
                        </w: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CSS</w:t>
                        </w: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3</w:t>
                        </w:r>
                      </w:p>
                      <w:p w14:paraId="7FD29BEE" w14:textId="4C88E00A" w:rsidR="00647877" w:rsidRDefault="00B70FB0" w:rsidP="001E1BE4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200" w:line="276" w:lineRule="auto"/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</w:pP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JAVASCRIPT</w:t>
                        </w:r>
                      </w:p>
                      <w:p w14:paraId="3A07AD8F" w14:textId="1C7980BF" w:rsidR="001E1BE4" w:rsidRDefault="00B74745" w:rsidP="001E1BE4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200" w:line="276" w:lineRule="auto"/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Bootstrap</w:t>
                        </w:r>
                      </w:p>
                      <w:p w14:paraId="69DF655B" w14:textId="3E05A0E8" w:rsidR="001E1BE4" w:rsidRPr="001E1BE4" w:rsidRDefault="001E1BE4" w:rsidP="001E1BE4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200" w:line="276" w:lineRule="auto"/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PHP</w:t>
                        </w:r>
                      </w:p>
                      <w:p w14:paraId="305C9D37" w14:textId="0AADE723" w:rsidR="00B70FB0" w:rsidRPr="001E1BE4" w:rsidRDefault="00B70FB0" w:rsidP="001E1BE4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200" w:line="276" w:lineRule="auto"/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</w:pPr>
                        <w:proofErr w:type="gramStart"/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ASP.NET</w:t>
                        </w:r>
                        <w:r w:rsidR="00647877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[</w:t>
                        </w:r>
                        <w:proofErr w:type="gramEnd"/>
                        <w:r w:rsidR="00647877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web form]</w:t>
                        </w:r>
                      </w:p>
                      <w:p w14:paraId="6C08217E" w14:textId="77777777" w:rsidR="00B70FB0" w:rsidRPr="00B70FB0" w:rsidRDefault="00B70FB0" w:rsidP="00B70FB0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200" w:line="276" w:lineRule="auto"/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</w:pP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 xml:space="preserve">SQL </w:t>
                        </w:r>
                      </w:p>
                      <w:p w14:paraId="0EF9C8CD" w14:textId="77777777" w:rsidR="00B70FB0" w:rsidRDefault="00B70FB0" w:rsidP="00B70FB0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200" w:line="276" w:lineRule="auto"/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</w:pP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JQUERY</w:t>
                        </w:r>
                      </w:p>
                      <w:p w14:paraId="4EC1A166" w14:textId="77777777" w:rsidR="00D923A9" w:rsidRPr="00A30AA3" w:rsidRDefault="00D923A9" w:rsidP="00B70FB0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200" w:line="276" w:lineRule="auto"/>
                          <w:rPr>
                            <w:rFonts w:ascii="Century Gothic" w:hAnsi="Century Gothic"/>
                            <w:sz w:val="18"/>
                            <w:szCs w:val="18"/>
                            <w:lang w:bidi="ar-JO"/>
                          </w:rPr>
                        </w:pPr>
                        <w:r w:rsidRPr="00A30AA3">
                          <w:rPr>
                            <w:rFonts w:ascii="Century Gothic" w:hAnsi="Century Gothic"/>
                            <w:sz w:val="18"/>
                            <w:szCs w:val="18"/>
                            <w:lang w:bidi="ar-JO"/>
                          </w:rPr>
                          <w:t>Excel</w:t>
                        </w:r>
                      </w:p>
                      <w:p w14:paraId="7559945A" w14:textId="77777777" w:rsidR="00B70FB0" w:rsidRPr="00D43F62" w:rsidRDefault="00B70FB0" w:rsidP="00B70FB0">
                        <w:pPr>
                          <w:pStyle w:val="Heading2"/>
                          <w:rPr>
                            <w:rFonts w:asciiTheme="minorHAnsi" w:hAnsiTheme="minorHAnsi"/>
                            <w:color w:val="548AB7" w:themeColor="accent1" w:themeShade="BF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br/>
                        </w:r>
                        <w:r w:rsidRPr="00B70FB0">
                          <w:rPr>
                            <w:rFonts w:asciiTheme="minorHAnsi" w:hAnsiTheme="minorHAnsi"/>
                            <w:color w:val="548AB7" w:themeColor="accent1" w:themeShade="BF"/>
                          </w:rPr>
                          <w:t>acheivment</w:t>
                        </w:r>
                        <w:r>
                          <w:rPr>
                            <w:rFonts w:asciiTheme="minorHAnsi" w:hAnsiTheme="minorHAnsi"/>
                            <w:color w:val="548AB7" w:themeColor="accent1" w:themeShade="BF"/>
                          </w:rPr>
                          <w:t>s</w:t>
                        </w:r>
                      </w:p>
                      <w:p w14:paraId="089D39C8" w14:textId="6520547E" w:rsidR="00887AD0" w:rsidRPr="00887AD0" w:rsidRDefault="00B70FB0" w:rsidP="00887AD0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200" w:line="276" w:lineRule="auto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bidi="ar-JO"/>
                          </w:rPr>
                        </w:pPr>
                        <w:r w:rsidRPr="007D399B">
                          <w:rPr>
                            <w:rFonts w:asciiTheme="minorHAnsi" w:hAnsiTheme="minorHAnsi"/>
                            <w:i/>
                            <w:iCs/>
                            <w:sz w:val="20"/>
                            <w:szCs w:val="20"/>
                            <w:lang w:bidi="ar-JO"/>
                          </w:rPr>
                          <w:t>Graduation project</w:t>
                        </w:r>
                        <w:r w:rsidRPr="007D399B">
                          <w:rPr>
                            <w:rFonts w:asciiTheme="minorHAnsi" w:hAnsiTheme="minorHAnsi"/>
                            <w:sz w:val="20"/>
                            <w:szCs w:val="20"/>
                            <w:lang w:bidi="ar-JO"/>
                          </w:rPr>
                          <w:t xml:space="preserve"> (With a number of colleagues):</w:t>
                        </w:r>
                        <w:r w:rsidRPr="00B70FB0">
                          <w:rPr>
                            <w:rFonts w:asciiTheme="minorHAnsi" w:hAnsiTheme="minorHAnsi"/>
                            <w:i/>
                            <w:iCs/>
                            <w:sz w:val="18"/>
                            <w:szCs w:val="18"/>
                            <w:lang w:bidi="ar-JO"/>
                          </w:rPr>
                          <w:t xml:space="preserve"> </w:t>
                        </w:r>
                        <w:r w:rsidRPr="00B70FB0">
                          <w:rPr>
                            <w:rFonts w:asciiTheme="minorHAnsi" w:hAnsiTheme="minorHAnsi"/>
                            <w:i/>
                            <w:iCs/>
                            <w:sz w:val="18"/>
                            <w:szCs w:val="18"/>
                            <w:lang w:bidi="ar-JO"/>
                          </w:rPr>
                          <w:br/>
                        </w: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 xml:space="preserve">attendance and absence </w:t>
                        </w:r>
                        <w:r w:rsidR="00B74745"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System by</w:t>
                        </w: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 xml:space="preserve"> camera (</w:t>
                        </w:r>
                        <w:r w:rsidR="00B74745"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standalone</w:t>
                        </w: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 xml:space="preserve"> system and website) using C# </w:t>
                        </w:r>
                        <w:proofErr w:type="gramStart"/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language(</w:t>
                        </w:r>
                        <w:proofErr w:type="gramEnd"/>
                        <w:r w:rsidR="00B74745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EMGU</w:t>
                        </w: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 xml:space="preserve"> cv library) and scripting languages for website(</w:t>
                        </w:r>
                        <w:r w:rsidR="00B74745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PHP</w:t>
                        </w:r>
                        <w:r w:rsidRPr="00B70FB0"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bidi="ar-JO"/>
                          </w:rPr>
                          <w:t>/</w:t>
                        </w:r>
                        <w:r w:rsidR="00B74745"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bootstrap</w:t>
                        </w:r>
                        <w:r w:rsidRPr="00B70FB0"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bidi="ar-JO"/>
                          </w:rPr>
                          <w:t>/</w:t>
                        </w:r>
                        <w:r w:rsidR="00B74745" w:rsidRPr="00B70FB0"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bidi="ar-JO"/>
                          </w:rPr>
                          <w:t>CSS</w:t>
                        </w:r>
                        <w:r w:rsidRPr="00B70FB0"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bidi="ar-JO"/>
                          </w:rPr>
                          <w:t>/html</w:t>
                        </w: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).</w:t>
                        </w:r>
                        <w:r w:rsidRPr="00B70FB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br/>
                          <w:t>role: C# coder/Designer</w:t>
                        </w:r>
                        <w:r w:rsidR="00887AD0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>.</w:t>
                        </w:r>
                      </w:p>
                      <w:p w14:paraId="17E2E86B" w14:textId="77777777" w:rsidR="00C73C3F" w:rsidRPr="00C73C3F" w:rsidRDefault="00C73C3F" w:rsidP="00C73C3F">
                        <w:pPr>
                          <w:pStyle w:val="ListParagraph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7ECB03DA8EA4E46A389BA8B867D204D"/>
              </w:placeholder>
              <w:temporary/>
              <w:showingPlcHdr/>
            </w:sdtPr>
            <w:sdtEndPr/>
            <w:sdtContent>
              <w:p w14:paraId="7C1E2968" w14:textId="77777777" w:rsidR="001B2ABD" w:rsidRDefault="00E25A26" w:rsidP="00AE786E">
                <w:pPr>
                  <w:pStyle w:val="Heading2"/>
                </w:pPr>
                <w:r w:rsidRPr="00324E5C">
                  <w:rPr>
                    <w:color w:val="548AB7" w:themeColor="accent1" w:themeShade="BF"/>
                    <w:szCs w:val="22"/>
                  </w:rPr>
                  <w:t>EDUCATION</w:t>
                </w:r>
              </w:p>
            </w:sdtContent>
          </w:sdt>
          <w:p w14:paraId="2C27821A" w14:textId="77777777" w:rsidR="00036450" w:rsidRDefault="00AB5B1C" w:rsidP="00AE786E">
            <w:r>
              <w:rPr>
                <w:noProof/>
                <w:lang w:eastAsia="en-US"/>
              </w:rPr>
              <w:pict w14:anchorId="7A1788E5">
                <v:shape id="TextBox 68" o:spid="_x0000_s2054" type="#_x0000_t202" style="position:absolute;margin-left:-32.75pt;margin-top:8.5pt;width:375.75pt;height:6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" filled="f" stroked="f">
                  <v:textbox style="mso-next-textbox:#TextBox 68">
                    <w:txbxContent>
                      <w:p w14:paraId="1AB3F009" w14:textId="77777777" w:rsidR="00E974FD" w:rsidRPr="00E974FD" w:rsidRDefault="00E974FD" w:rsidP="00E974F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00" w:line="276" w:lineRule="auto"/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</w:pPr>
                        <w:r w:rsidRPr="00E974FD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t xml:space="preserve">Bachelor of Software Engineering - Jordan University of Science and Technology </w:t>
                        </w:r>
                        <w:r w:rsidRPr="00E974FD">
                          <w:rPr>
                            <w:rFonts w:asciiTheme="minorHAnsi" w:hAnsiTheme="minorHAnsi"/>
                            <w:sz w:val="18"/>
                            <w:szCs w:val="18"/>
                            <w:lang w:bidi="ar-JO"/>
                          </w:rPr>
                          <w:br/>
                          <w:t>(2014-2019)</w:t>
                        </w:r>
                      </w:p>
                    </w:txbxContent>
                  </v:textbox>
                </v:shape>
              </w:pict>
            </w:r>
          </w:p>
          <w:p w14:paraId="02B6FB16" w14:textId="77777777" w:rsidR="0060158B" w:rsidRDefault="0060158B" w:rsidP="00AE786E"/>
          <w:p w14:paraId="40CB3416" w14:textId="77777777" w:rsidR="0060158B" w:rsidRDefault="0060158B" w:rsidP="00AE786E"/>
          <w:p w14:paraId="4E9A1991" w14:textId="77777777" w:rsidR="0060158B" w:rsidRDefault="0060158B" w:rsidP="00AE786E"/>
          <w:p w14:paraId="08D3BDE6" w14:textId="77777777" w:rsidR="0060158B" w:rsidRDefault="00AB5B1C" w:rsidP="00AE786E">
            <w:r>
              <w:rPr>
                <w:noProof/>
                <w:lang w:eastAsia="en-US"/>
              </w:rPr>
              <w:pict w14:anchorId="73EBBC77">
                <v:shape id="TextBox 64" o:spid="_x0000_s2055" type="#_x0000_t202" style="position:absolute;margin-left:213.25pt;margin-top:.65pt;width:84pt;height:19.4pt;z-index:251684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" filled="f" stroked="f">
                  <v:textbox style="mso-next-textbox:#TextBox 64;mso-fit-shape-to-text:t">
                    <w:txbxContent>
                      <w:p w14:paraId="67351E05" w14:textId="77777777" w:rsidR="00A26DD8" w:rsidRPr="00B1003A" w:rsidRDefault="00A26DD8" w:rsidP="00B1003A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color w:val="548AB7" w:themeColor="accent1" w:themeShade="BF"/>
                            <w:sz w:val="18"/>
                            <w:szCs w:val="18"/>
                            <w:rtl/>
                            <w:lang w:bidi="ar-JO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3E28DB73" w14:textId="77777777" w:rsidR="0060158B" w:rsidRDefault="0060158B" w:rsidP="00AE786E"/>
          <w:p w14:paraId="40779BC6" w14:textId="77777777" w:rsidR="00036450" w:rsidRPr="00D43F62" w:rsidRDefault="00C73C3F" w:rsidP="003E1685">
            <w:pPr>
              <w:pStyle w:val="Heading2"/>
              <w:rPr>
                <w:rFonts w:asciiTheme="minorHAnsi" w:hAnsiTheme="minorHAnsi"/>
                <w:color w:val="548AB7" w:themeColor="accent1" w:themeShade="BF"/>
              </w:rPr>
            </w:pPr>
            <w:r>
              <w:rPr>
                <w:rFonts w:asciiTheme="minorHAnsi" w:hAnsiTheme="minorHAnsi"/>
                <w:color w:val="548AB7" w:themeColor="accent1" w:themeShade="BF"/>
              </w:rPr>
              <w:t>cours</w:t>
            </w:r>
            <w:r w:rsidR="00850C3B">
              <w:rPr>
                <w:rFonts w:asciiTheme="minorHAnsi" w:hAnsiTheme="minorHAnsi"/>
                <w:color w:val="548AB7" w:themeColor="accent1" w:themeShade="BF"/>
              </w:rPr>
              <w:t>es</w:t>
            </w:r>
          </w:p>
          <w:p w14:paraId="479FE255" w14:textId="3ECA67EB" w:rsidR="00D43F62" w:rsidRDefault="00AC7CE4" w:rsidP="00E974F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18"/>
                <w:szCs w:val="18"/>
              </w:rPr>
            </w:pPr>
            <w:r w:rsidRPr="00E974FD">
              <w:rPr>
                <w:rFonts w:asciiTheme="minorHAnsi" w:hAnsiTheme="minorHAnsi"/>
                <w:sz w:val="18"/>
                <w:szCs w:val="18"/>
                <w:lang w:bidi="ar-JO"/>
              </w:rPr>
              <w:t>Certified ethical hacking</w:t>
            </w:r>
            <w:r w:rsidR="00A702EC">
              <w:rPr>
                <w:rFonts w:asciiTheme="minorHAnsi" w:hAnsiTheme="minorHAnsi"/>
                <w:sz w:val="18"/>
                <w:szCs w:val="18"/>
                <w:lang w:bidi="ar-JO"/>
              </w:rPr>
              <w:t xml:space="preserve"> </w:t>
            </w:r>
            <w:r w:rsidR="005D3506">
              <w:rPr>
                <w:rFonts w:asciiTheme="minorHAnsi" w:hAnsiTheme="minorHAnsi"/>
                <w:sz w:val="18"/>
                <w:szCs w:val="18"/>
                <w:lang w:bidi="ar-JO"/>
              </w:rPr>
              <w:t>[SDK center]</w:t>
            </w:r>
          </w:p>
          <w:p w14:paraId="5BBAA3D4" w14:textId="380FD5D5" w:rsidR="00647877" w:rsidRDefault="005D3506" w:rsidP="00E974F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Full stack web development [coding orange academy]</w:t>
            </w:r>
          </w:p>
          <w:p w14:paraId="222BEAC3" w14:textId="77777777" w:rsidR="004D3011" w:rsidRDefault="004D3011" w:rsidP="00AE786E"/>
          <w:p w14:paraId="09DA0027" w14:textId="77777777" w:rsidR="002C757B" w:rsidRDefault="002C757B" w:rsidP="002C757B">
            <w:pPr>
              <w:pStyle w:val="Heading2"/>
              <w:rPr>
                <w:color w:val="548AB7" w:themeColor="accent1" w:themeShade="BF"/>
              </w:rPr>
            </w:pPr>
            <w:r w:rsidRPr="00324E5C">
              <w:rPr>
                <w:color w:val="548AB7" w:themeColor="accent1" w:themeShade="BF"/>
              </w:rPr>
              <w:t>personal skills</w:t>
            </w:r>
          </w:p>
          <w:p w14:paraId="0B448C52" w14:textId="77777777" w:rsidR="002C757B" w:rsidRPr="002C757B" w:rsidRDefault="002C757B" w:rsidP="002C757B"/>
          <w:p w14:paraId="5FC7E973" w14:textId="77777777" w:rsidR="00C73C3F" w:rsidRDefault="00C73C3F" w:rsidP="00C73C3F">
            <w:pPr>
              <w:pStyle w:val="ListParagraph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  <w:p w14:paraId="1353BB72" w14:textId="77777777" w:rsidR="00B70FB0" w:rsidRPr="00C73C3F" w:rsidRDefault="00B70FB0" w:rsidP="00B70FB0">
            <w:pPr>
              <w:pStyle w:val="ListParagraph"/>
              <w:rPr>
                <w:rFonts w:asciiTheme="minorHAnsi" w:hAnsiTheme="minorHAnsi"/>
                <w:sz w:val="18"/>
                <w:szCs w:val="18"/>
              </w:rPr>
            </w:pPr>
          </w:p>
          <w:p w14:paraId="0E4AAFA7" w14:textId="77777777" w:rsidR="00B70FB0" w:rsidRPr="00C73C3F" w:rsidRDefault="00B70FB0" w:rsidP="00B70FB0">
            <w:pPr>
              <w:pStyle w:val="ListParagraph"/>
              <w:rPr>
                <w:rFonts w:asciiTheme="minorHAnsi" w:hAnsiTheme="minorHAnsi"/>
                <w:sz w:val="18"/>
                <w:szCs w:val="18"/>
              </w:rPr>
            </w:pPr>
          </w:p>
          <w:p w14:paraId="624145B9" w14:textId="77777777" w:rsidR="00B638CB" w:rsidRPr="003E1685" w:rsidRDefault="00B638CB" w:rsidP="00C73C3F">
            <w:pPr>
              <w:pStyle w:val="ListParagraph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EA439F" w14:paraId="799E804D" w14:textId="77777777" w:rsidTr="00AE786E">
        <w:tc>
          <w:tcPr>
            <w:tcW w:w="3600" w:type="dxa"/>
          </w:tcPr>
          <w:p w14:paraId="536E7CC0" w14:textId="77777777" w:rsidR="00EA439F" w:rsidRDefault="00EA439F" w:rsidP="005F0094">
            <w:pPr>
              <w:pStyle w:val="Heading3"/>
            </w:pPr>
          </w:p>
        </w:tc>
        <w:tc>
          <w:tcPr>
            <w:tcW w:w="720" w:type="dxa"/>
          </w:tcPr>
          <w:p w14:paraId="50B4A166" w14:textId="77777777" w:rsidR="00EA439F" w:rsidRDefault="00EA439F" w:rsidP="00AE786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CA0A31E" w14:textId="77777777" w:rsidR="00324E5C" w:rsidRPr="00E974FD" w:rsidRDefault="00324E5C" w:rsidP="00E974FD">
            <w:pPr>
              <w:ind w:left="360"/>
              <w:rPr>
                <w:szCs w:val="18"/>
              </w:rPr>
            </w:pPr>
          </w:p>
        </w:tc>
      </w:tr>
    </w:tbl>
    <w:p w14:paraId="50ACF1F9" w14:textId="77777777" w:rsidR="003E1685" w:rsidRDefault="00AB5B1C" w:rsidP="00A71ECD">
      <w:pPr>
        <w:pStyle w:val="ListParagraph"/>
        <w:tabs>
          <w:tab w:val="left" w:pos="4845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noProof/>
          <w:sz w:val="18"/>
          <w:szCs w:val="18"/>
        </w:rPr>
        <w:pict w14:anchorId="35AA1B24">
          <v:rect id="Rectangle 5" o:spid="_x0000_s2057" style="position:absolute;left:0;text-align:left;margin-left:226.5pt;margin-top:664.7pt;width:287.25pt;height:75.75pt;z-index:251686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" filled="f" stroked="f" strokeweight="1pt"/>
        </w:pict>
      </w:r>
    </w:p>
    <w:p w14:paraId="15CBBBCB" w14:textId="77777777" w:rsidR="003E1685" w:rsidRPr="003E1685" w:rsidRDefault="003E1685" w:rsidP="003E1685">
      <w:pPr>
        <w:rPr>
          <w:lang w:eastAsia="en-US"/>
        </w:rPr>
      </w:pPr>
    </w:p>
    <w:p w14:paraId="43F02886" w14:textId="77777777" w:rsidR="003E1685" w:rsidRDefault="003E1685" w:rsidP="003E1685">
      <w:pPr>
        <w:rPr>
          <w:lang w:eastAsia="en-US"/>
        </w:rPr>
      </w:pPr>
    </w:p>
    <w:p w14:paraId="6F4F64FC" w14:textId="77777777" w:rsidR="00B70FB0" w:rsidRDefault="00B70FB0" w:rsidP="003E1685">
      <w:pPr>
        <w:jc w:val="center"/>
        <w:rPr>
          <w:lang w:eastAsia="en-US"/>
        </w:rPr>
      </w:pPr>
    </w:p>
    <w:p w14:paraId="53E1FC40" w14:textId="77777777" w:rsidR="00B70FB0" w:rsidRDefault="00B70FB0" w:rsidP="00B70FB0">
      <w:pPr>
        <w:rPr>
          <w:lang w:eastAsia="en-US"/>
        </w:rPr>
      </w:pPr>
    </w:p>
    <w:p w14:paraId="1F9701E3" w14:textId="77777777" w:rsidR="00B70FB0" w:rsidRDefault="00AF028D" w:rsidP="00FB2574">
      <w:pPr>
        <w:tabs>
          <w:tab w:val="left" w:pos="7500"/>
        </w:tabs>
        <w:spacing w:before="100" w:beforeAutospacing="1" w:after="100" w:afterAutospacing="1"/>
        <w:ind w:left="-454" w:right="-227"/>
        <w:rPr>
          <w:lang w:eastAsia="en-US"/>
        </w:rPr>
      </w:pPr>
      <w:r>
        <w:rPr>
          <w:lang w:eastAsia="en-US"/>
        </w:rPr>
        <w:tab/>
      </w:r>
    </w:p>
    <w:sectPr w:rsidR="00B70FB0" w:rsidSect="00BC69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A19E" w14:textId="77777777" w:rsidR="00AB5B1C" w:rsidRDefault="00AB5B1C" w:rsidP="000C45FF">
      <w:r>
        <w:separator/>
      </w:r>
    </w:p>
  </w:endnote>
  <w:endnote w:type="continuationSeparator" w:id="0">
    <w:p w14:paraId="54F70B58" w14:textId="77777777" w:rsidR="00AB5B1C" w:rsidRDefault="00AB5B1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FEA7" w14:textId="77777777" w:rsidR="00E974FD" w:rsidRDefault="00E97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6A90" w14:textId="77777777" w:rsidR="00E974FD" w:rsidRDefault="00E974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B14FD" w14:textId="77777777" w:rsidR="00E974FD" w:rsidRDefault="00E97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E3CE" w14:textId="77777777" w:rsidR="00AB5B1C" w:rsidRDefault="00AB5B1C" w:rsidP="000C45FF">
      <w:r>
        <w:separator/>
      </w:r>
    </w:p>
  </w:footnote>
  <w:footnote w:type="continuationSeparator" w:id="0">
    <w:p w14:paraId="583B68B0" w14:textId="77777777" w:rsidR="00AB5B1C" w:rsidRDefault="00AB5B1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1532" w14:textId="77777777" w:rsidR="00E974FD" w:rsidRDefault="00E97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EFAD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2E38C81" wp14:editId="0E91EDB5">
          <wp:simplePos x="0" y="0"/>
          <wp:positionH relativeFrom="page">
            <wp:posOffset>314325</wp:posOffset>
          </wp:positionH>
          <wp:positionV relativeFrom="page">
            <wp:posOffset>-533400</wp:posOffset>
          </wp:positionV>
          <wp:extent cx="7258050" cy="9629775"/>
          <wp:effectExtent l="1905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8050" cy="962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98F3C" w14:textId="77777777" w:rsidR="00E974FD" w:rsidRDefault="00E97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823"/>
    <w:multiLevelType w:val="hybridMultilevel"/>
    <w:tmpl w:val="A616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6467F"/>
    <w:multiLevelType w:val="hybridMultilevel"/>
    <w:tmpl w:val="DFEC1BC8"/>
    <w:lvl w:ilvl="0" w:tplc="DF5A41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00D3"/>
    <w:multiLevelType w:val="hybridMultilevel"/>
    <w:tmpl w:val="209421F0"/>
    <w:lvl w:ilvl="0" w:tplc="45CADA36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</w:abstractNum>
  <w:abstractNum w:abstractNumId="3" w15:restartNumberingAfterBreak="0">
    <w:nsid w:val="0D2209C5"/>
    <w:multiLevelType w:val="hybridMultilevel"/>
    <w:tmpl w:val="144A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028EE"/>
    <w:multiLevelType w:val="hybridMultilevel"/>
    <w:tmpl w:val="11F081B0"/>
    <w:lvl w:ilvl="0" w:tplc="B0BE0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90523"/>
    <w:multiLevelType w:val="hybridMultilevel"/>
    <w:tmpl w:val="BB009C8E"/>
    <w:lvl w:ilvl="0" w:tplc="B1BADC7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073B8"/>
    <w:multiLevelType w:val="hybridMultilevel"/>
    <w:tmpl w:val="4B7E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325F3"/>
    <w:multiLevelType w:val="hybridMultilevel"/>
    <w:tmpl w:val="94C0F78E"/>
    <w:lvl w:ilvl="0" w:tplc="DF5A41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40F6B"/>
    <w:multiLevelType w:val="hybridMultilevel"/>
    <w:tmpl w:val="3FE6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32A4B"/>
    <w:multiLevelType w:val="hybridMultilevel"/>
    <w:tmpl w:val="71A8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91664"/>
    <w:multiLevelType w:val="hybridMultilevel"/>
    <w:tmpl w:val="74A2DFAE"/>
    <w:lvl w:ilvl="0" w:tplc="DF5A41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44300"/>
    <w:multiLevelType w:val="hybridMultilevel"/>
    <w:tmpl w:val="536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57A7"/>
    <w:multiLevelType w:val="hybridMultilevel"/>
    <w:tmpl w:val="8A9890EE"/>
    <w:lvl w:ilvl="0" w:tplc="9496C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A1D61"/>
    <w:multiLevelType w:val="hybridMultilevel"/>
    <w:tmpl w:val="0762A238"/>
    <w:lvl w:ilvl="0" w:tplc="DF5A41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F1180"/>
    <w:multiLevelType w:val="hybridMultilevel"/>
    <w:tmpl w:val="A8646D08"/>
    <w:lvl w:ilvl="0" w:tplc="DF5A41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B4C40"/>
    <w:multiLevelType w:val="hybridMultilevel"/>
    <w:tmpl w:val="CD5022F8"/>
    <w:lvl w:ilvl="0" w:tplc="DF5A4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A9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6E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C3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E7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E9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EE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8EB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A8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956D26"/>
    <w:multiLevelType w:val="hybridMultilevel"/>
    <w:tmpl w:val="2C2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C1A4A"/>
    <w:multiLevelType w:val="hybridMultilevel"/>
    <w:tmpl w:val="7778B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253D1"/>
    <w:multiLevelType w:val="hybridMultilevel"/>
    <w:tmpl w:val="9738D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65497"/>
    <w:multiLevelType w:val="hybridMultilevel"/>
    <w:tmpl w:val="B81C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C2BEA"/>
    <w:multiLevelType w:val="hybridMultilevel"/>
    <w:tmpl w:val="E6B4392E"/>
    <w:lvl w:ilvl="0" w:tplc="DF5A41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339E5"/>
    <w:multiLevelType w:val="hybridMultilevel"/>
    <w:tmpl w:val="82B84FE4"/>
    <w:lvl w:ilvl="0" w:tplc="4D588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C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07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65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644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29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07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6B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0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5A307D"/>
    <w:multiLevelType w:val="hybridMultilevel"/>
    <w:tmpl w:val="2E3AC156"/>
    <w:lvl w:ilvl="0" w:tplc="DF5A41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F3C1B"/>
    <w:multiLevelType w:val="hybridMultilevel"/>
    <w:tmpl w:val="69DEE2A6"/>
    <w:lvl w:ilvl="0" w:tplc="DF5A41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5"/>
  </w:num>
  <w:num w:numId="7">
    <w:abstractNumId w:val="19"/>
  </w:num>
  <w:num w:numId="8">
    <w:abstractNumId w:val="9"/>
  </w:num>
  <w:num w:numId="9">
    <w:abstractNumId w:val="0"/>
  </w:num>
  <w:num w:numId="10">
    <w:abstractNumId w:val="3"/>
  </w:num>
  <w:num w:numId="11">
    <w:abstractNumId w:val="14"/>
  </w:num>
  <w:num w:numId="12">
    <w:abstractNumId w:val="18"/>
  </w:num>
  <w:num w:numId="13">
    <w:abstractNumId w:val="2"/>
  </w:num>
  <w:num w:numId="14">
    <w:abstractNumId w:val="20"/>
  </w:num>
  <w:num w:numId="15">
    <w:abstractNumId w:val="6"/>
  </w:num>
  <w:num w:numId="16">
    <w:abstractNumId w:val="16"/>
  </w:num>
  <w:num w:numId="17">
    <w:abstractNumId w:val="4"/>
  </w:num>
  <w:num w:numId="18">
    <w:abstractNumId w:val="1"/>
  </w:num>
  <w:num w:numId="19">
    <w:abstractNumId w:val="7"/>
  </w:num>
  <w:num w:numId="20">
    <w:abstractNumId w:val="12"/>
  </w:num>
  <w:num w:numId="21">
    <w:abstractNumId w:val="22"/>
  </w:num>
  <w:num w:numId="22">
    <w:abstractNumId w:val="23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68" style="mso-width-relative:margin;mso-height-relative:margin;v-text-anchor:middle" fillcolor="white" stroke="f">
      <v:fill color="white" rotate="t" type="frame"/>
      <v:stroke weight="1pt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ACE"/>
    <w:rsid w:val="00025813"/>
    <w:rsid w:val="00033AE4"/>
    <w:rsid w:val="00036450"/>
    <w:rsid w:val="000430F4"/>
    <w:rsid w:val="00055EBC"/>
    <w:rsid w:val="00063407"/>
    <w:rsid w:val="0007448B"/>
    <w:rsid w:val="000870F3"/>
    <w:rsid w:val="000909CC"/>
    <w:rsid w:val="00094499"/>
    <w:rsid w:val="000C45FF"/>
    <w:rsid w:val="000C7492"/>
    <w:rsid w:val="000D1083"/>
    <w:rsid w:val="000E3FD1"/>
    <w:rsid w:val="000E4711"/>
    <w:rsid w:val="000E4A92"/>
    <w:rsid w:val="000F4693"/>
    <w:rsid w:val="0011001D"/>
    <w:rsid w:val="00112054"/>
    <w:rsid w:val="00127C8F"/>
    <w:rsid w:val="00130F0C"/>
    <w:rsid w:val="001518F3"/>
    <w:rsid w:val="001525E1"/>
    <w:rsid w:val="00180329"/>
    <w:rsid w:val="0018326D"/>
    <w:rsid w:val="0019001F"/>
    <w:rsid w:val="00193935"/>
    <w:rsid w:val="001A74A5"/>
    <w:rsid w:val="001B01A7"/>
    <w:rsid w:val="001B2ABD"/>
    <w:rsid w:val="001C6F68"/>
    <w:rsid w:val="001E0391"/>
    <w:rsid w:val="001E1759"/>
    <w:rsid w:val="001E1BE4"/>
    <w:rsid w:val="001E441B"/>
    <w:rsid w:val="001E61F6"/>
    <w:rsid w:val="001F1ECC"/>
    <w:rsid w:val="002027EF"/>
    <w:rsid w:val="00220FB6"/>
    <w:rsid w:val="00236BFA"/>
    <w:rsid w:val="002400EB"/>
    <w:rsid w:val="002553B5"/>
    <w:rsid w:val="00256CF7"/>
    <w:rsid w:val="002751EE"/>
    <w:rsid w:val="0027657B"/>
    <w:rsid w:val="00281FD5"/>
    <w:rsid w:val="002924B8"/>
    <w:rsid w:val="00295734"/>
    <w:rsid w:val="002A63EB"/>
    <w:rsid w:val="002B15C3"/>
    <w:rsid w:val="002C48D5"/>
    <w:rsid w:val="002C757B"/>
    <w:rsid w:val="002E10E3"/>
    <w:rsid w:val="002E1215"/>
    <w:rsid w:val="002E390B"/>
    <w:rsid w:val="00300811"/>
    <w:rsid w:val="00303FDA"/>
    <w:rsid w:val="0030481B"/>
    <w:rsid w:val="003156FC"/>
    <w:rsid w:val="00315BAC"/>
    <w:rsid w:val="00324E5C"/>
    <w:rsid w:val="003254B5"/>
    <w:rsid w:val="00342AB2"/>
    <w:rsid w:val="003438BE"/>
    <w:rsid w:val="0035383C"/>
    <w:rsid w:val="0037121F"/>
    <w:rsid w:val="00380B94"/>
    <w:rsid w:val="00381F7D"/>
    <w:rsid w:val="003925AD"/>
    <w:rsid w:val="003A52CD"/>
    <w:rsid w:val="003A6B7D"/>
    <w:rsid w:val="003B06CA"/>
    <w:rsid w:val="003B791D"/>
    <w:rsid w:val="003D07C0"/>
    <w:rsid w:val="003D5D84"/>
    <w:rsid w:val="003E1685"/>
    <w:rsid w:val="0040493F"/>
    <w:rsid w:val="0040573D"/>
    <w:rsid w:val="004071FC"/>
    <w:rsid w:val="00421100"/>
    <w:rsid w:val="00421CC0"/>
    <w:rsid w:val="00433E85"/>
    <w:rsid w:val="00445947"/>
    <w:rsid w:val="00450EC7"/>
    <w:rsid w:val="004813B3"/>
    <w:rsid w:val="00496591"/>
    <w:rsid w:val="004B171E"/>
    <w:rsid w:val="004B48B1"/>
    <w:rsid w:val="004C63E4"/>
    <w:rsid w:val="004D3011"/>
    <w:rsid w:val="004E0209"/>
    <w:rsid w:val="004E3710"/>
    <w:rsid w:val="00504710"/>
    <w:rsid w:val="005262AC"/>
    <w:rsid w:val="00541663"/>
    <w:rsid w:val="00546DF6"/>
    <w:rsid w:val="00557E1B"/>
    <w:rsid w:val="005630D1"/>
    <w:rsid w:val="00571572"/>
    <w:rsid w:val="005754FC"/>
    <w:rsid w:val="00580803"/>
    <w:rsid w:val="00583600"/>
    <w:rsid w:val="00585C32"/>
    <w:rsid w:val="005A6CC2"/>
    <w:rsid w:val="005C7D6A"/>
    <w:rsid w:val="005D3506"/>
    <w:rsid w:val="005E39D5"/>
    <w:rsid w:val="005F0094"/>
    <w:rsid w:val="00600670"/>
    <w:rsid w:val="0060158B"/>
    <w:rsid w:val="0060217D"/>
    <w:rsid w:val="00620ADC"/>
    <w:rsid w:val="0062123A"/>
    <w:rsid w:val="00624553"/>
    <w:rsid w:val="00634AD7"/>
    <w:rsid w:val="00646E75"/>
    <w:rsid w:val="00647877"/>
    <w:rsid w:val="006771D0"/>
    <w:rsid w:val="006E59EB"/>
    <w:rsid w:val="00715FCB"/>
    <w:rsid w:val="00743101"/>
    <w:rsid w:val="00751811"/>
    <w:rsid w:val="007775E1"/>
    <w:rsid w:val="007777A4"/>
    <w:rsid w:val="007867A0"/>
    <w:rsid w:val="007927F5"/>
    <w:rsid w:val="007A6773"/>
    <w:rsid w:val="007B18DB"/>
    <w:rsid w:val="007D399B"/>
    <w:rsid w:val="007E1D19"/>
    <w:rsid w:val="007E636A"/>
    <w:rsid w:val="00802CA0"/>
    <w:rsid w:val="008040B8"/>
    <w:rsid w:val="008069D1"/>
    <w:rsid w:val="00820437"/>
    <w:rsid w:val="00823390"/>
    <w:rsid w:val="00842BA5"/>
    <w:rsid w:val="00850C3B"/>
    <w:rsid w:val="0086100C"/>
    <w:rsid w:val="00867D86"/>
    <w:rsid w:val="00886399"/>
    <w:rsid w:val="00887AD0"/>
    <w:rsid w:val="008951A1"/>
    <w:rsid w:val="008A13FB"/>
    <w:rsid w:val="008A172D"/>
    <w:rsid w:val="008A28F7"/>
    <w:rsid w:val="008A4787"/>
    <w:rsid w:val="008C1093"/>
    <w:rsid w:val="009260CD"/>
    <w:rsid w:val="00934365"/>
    <w:rsid w:val="00952C25"/>
    <w:rsid w:val="00954EDB"/>
    <w:rsid w:val="009677D1"/>
    <w:rsid w:val="00987557"/>
    <w:rsid w:val="00995062"/>
    <w:rsid w:val="009E7FBE"/>
    <w:rsid w:val="009F08F6"/>
    <w:rsid w:val="00A2118D"/>
    <w:rsid w:val="00A26DD8"/>
    <w:rsid w:val="00A30AA3"/>
    <w:rsid w:val="00A64240"/>
    <w:rsid w:val="00A702EC"/>
    <w:rsid w:val="00A71ECD"/>
    <w:rsid w:val="00AA1201"/>
    <w:rsid w:val="00AB5B1C"/>
    <w:rsid w:val="00AC7CE4"/>
    <w:rsid w:val="00AD76E2"/>
    <w:rsid w:val="00AE786E"/>
    <w:rsid w:val="00AF028D"/>
    <w:rsid w:val="00B1003A"/>
    <w:rsid w:val="00B20152"/>
    <w:rsid w:val="00B359E4"/>
    <w:rsid w:val="00B57D98"/>
    <w:rsid w:val="00B60CF4"/>
    <w:rsid w:val="00B60D02"/>
    <w:rsid w:val="00B638CB"/>
    <w:rsid w:val="00B70850"/>
    <w:rsid w:val="00B70FB0"/>
    <w:rsid w:val="00B71B42"/>
    <w:rsid w:val="00B74745"/>
    <w:rsid w:val="00B86394"/>
    <w:rsid w:val="00B94554"/>
    <w:rsid w:val="00BC69C9"/>
    <w:rsid w:val="00BD6136"/>
    <w:rsid w:val="00BD62CC"/>
    <w:rsid w:val="00BF32E6"/>
    <w:rsid w:val="00C0108A"/>
    <w:rsid w:val="00C02795"/>
    <w:rsid w:val="00C066B6"/>
    <w:rsid w:val="00C0673A"/>
    <w:rsid w:val="00C126ED"/>
    <w:rsid w:val="00C129AF"/>
    <w:rsid w:val="00C34572"/>
    <w:rsid w:val="00C372DB"/>
    <w:rsid w:val="00C37BA1"/>
    <w:rsid w:val="00C4429A"/>
    <w:rsid w:val="00C4674C"/>
    <w:rsid w:val="00C506CF"/>
    <w:rsid w:val="00C72BED"/>
    <w:rsid w:val="00C73C3F"/>
    <w:rsid w:val="00C74159"/>
    <w:rsid w:val="00C93921"/>
    <w:rsid w:val="00C9578B"/>
    <w:rsid w:val="00CB0055"/>
    <w:rsid w:val="00CD0B49"/>
    <w:rsid w:val="00D24E73"/>
    <w:rsid w:val="00D2522B"/>
    <w:rsid w:val="00D2779E"/>
    <w:rsid w:val="00D421EE"/>
    <w:rsid w:val="00D422DE"/>
    <w:rsid w:val="00D43F62"/>
    <w:rsid w:val="00D5459D"/>
    <w:rsid w:val="00D5694D"/>
    <w:rsid w:val="00D60F50"/>
    <w:rsid w:val="00D62C80"/>
    <w:rsid w:val="00D67538"/>
    <w:rsid w:val="00D923A9"/>
    <w:rsid w:val="00D92A98"/>
    <w:rsid w:val="00DA1F4D"/>
    <w:rsid w:val="00DB2A1C"/>
    <w:rsid w:val="00DD172A"/>
    <w:rsid w:val="00DF4132"/>
    <w:rsid w:val="00E10D26"/>
    <w:rsid w:val="00E20FF8"/>
    <w:rsid w:val="00E23E99"/>
    <w:rsid w:val="00E246C7"/>
    <w:rsid w:val="00E25A26"/>
    <w:rsid w:val="00E42699"/>
    <w:rsid w:val="00E4381A"/>
    <w:rsid w:val="00E47044"/>
    <w:rsid w:val="00E55D74"/>
    <w:rsid w:val="00E974FD"/>
    <w:rsid w:val="00EA0A71"/>
    <w:rsid w:val="00EA439F"/>
    <w:rsid w:val="00F0580A"/>
    <w:rsid w:val="00F0662D"/>
    <w:rsid w:val="00F10B1F"/>
    <w:rsid w:val="00F1159A"/>
    <w:rsid w:val="00F344E0"/>
    <w:rsid w:val="00F4637B"/>
    <w:rsid w:val="00F60274"/>
    <w:rsid w:val="00F63160"/>
    <w:rsid w:val="00F77FB9"/>
    <w:rsid w:val="00F96B71"/>
    <w:rsid w:val="00FA434A"/>
    <w:rsid w:val="00FA439D"/>
    <w:rsid w:val="00FA6ACE"/>
    <w:rsid w:val="00FB068F"/>
    <w:rsid w:val="00FB2574"/>
    <w:rsid w:val="00FC347D"/>
    <w:rsid w:val="00FE5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 style="mso-width-relative:margin;mso-height-relative:margin;v-text-anchor:middle" fillcolor="white" stroke="f">
      <v:fill color="white" rotate="t" type="frame"/>
      <v:stroke weight="1pt" on="f"/>
    </o:shapedefaults>
    <o:shapelayout v:ext="edit">
      <o:idmap v:ext="edit" data="2"/>
    </o:shapelayout>
  </w:shapeDefaults>
  <w:decimalSymbol w:val="."/>
  <w:listSeparator w:val=","/>
  <w14:docId w14:val="41FD2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518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60158B"/>
    <w:pPr>
      <w:ind w:left="720"/>
      <w:contextualSpacing/>
    </w:pPr>
    <w:rPr>
      <w:rFonts w:ascii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26DD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66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11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8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467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7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9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54154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2957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4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9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9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98801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795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h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ECB03DA8EA4E46A389BA8B867D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8D0E0-5407-473E-AF21-8AD0B43EB8F4}"/>
      </w:docPartPr>
      <w:docPartBody>
        <w:p w:rsidR="00891A1C" w:rsidRDefault="00891A1C">
          <w:pPr>
            <w:pStyle w:val="D7ECB03DA8EA4E46A389BA8B867D204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A1C"/>
    <w:rsid w:val="00024F71"/>
    <w:rsid w:val="00072BF8"/>
    <w:rsid w:val="000C1282"/>
    <w:rsid w:val="000E669E"/>
    <w:rsid w:val="000F1C8A"/>
    <w:rsid w:val="00105DB6"/>
    <w:rsid w:val="00134CA4"/>
    <w:rsid w:val="00140713"/>
    <w:rsid w:val="00164AB0"/>
    <w:rsid w:val="00224D30"/>
    <w:rsid w:val="002571F9"/>
    <w:rsid w:val="00341C5F"/>
    <w:rsid w:val="003E1CAF"/>
    <w:rsid w:val="00413A2F"/>
    <w:rsid w:val="00495F2D"/>
    <w:rsid w:val="0051021F"/>
    <w:rsid w:val="00523EA4"/>
    <w:rsid w:val="00526826"/>
    <w:rsid w:val="00572BA0"/>
    <w:rsid w:val="00576F20"/>
    <w:rsid w:val="005E09A2"/>
    <w:rsid w:val="005E7A5D"/>
    <w:rsid w:val="00642227"/>
    <w:rsid w:val="006D110F"/>
    <w:rsid w:val="00717097"/>
    <w:rsid w:val="007574F6"/>
    <w:rsid w:val="007639A6"/>
    <w:rsid w:val="00811E75"/>
    <w:rsid w:val="00833B1C"/>
    <w:rsid w:val="008438DA"/>
    <w:rsid w:val="00847945"/>
    <w:rsid w:val="00847A3C"/>
    <w:rsid w:val="00891A1C"/>
    <w:rsid w:val="008A7251"/>
    <w:rsid w:val="009106F1"/>
    <w:rsid w:val="00940F32"/>
    <w:rsid w:val="0097298F"/>
    <w:rsid w:val="00975EC5"/>
    <w:rsid w:val="0099307E"/>
    <w:rsid w:val="00997374"/>
    <w:rsid w:val="009D218E"/>
    <w:rsid w:val="00AD431B"/>
    <w:rsid w:val="00AF6A45"/>
    <w:rsid w:val="00B93CD0"/>
    <w:rsid w:val="00BA4997"/>
    <w:rsid w:val="00C15DFE"/>
    <w:rsid w:val="00C43596"/>
    <w:rsid w:val="00CE5541"/>
    <w:rsid w:val="00F151CB"/>
    <w:rsid w:val="00F26FB9"/>
    <w:rsid w:val="00F67B2C"/>
    <w:rsid w:val="00F913DB"/>
    <w:rsid w:val="00FE0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F8"/>
    <w:pPr>
      <w:bidi/>
    </w:pPr>
  </w:style>
  <w:style w:type="paragraph" w:styleId="Heading2">
    <w:name w:val="heading 2"/>
    <w:basedOn w:val="Normal"/>
    <w:next w:val="Normal"/>
    <w:link w:val="Heading2Char"/>
    <w:uiPriority w:val="9"/>
    <w:qFormat/>
    <w:rsid w:val="00072BF8"/>
    <w:pPr>
      <w:keepNext/>
      <w:keepLines/>
      <w:pBdr>
        <w:bottom w:val="single" w:sz="8" w:space="1" w:color="4472C4" w:themeColor="accent1"/>
      </w:pBdr>
      <w:bidi w:val="0"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BF8"/>
    <w:rPr>
      <w:color w:val="C45911" w:themeColor="accent2" w:themeShade="BF"/>
      <w:u w:val="single"/>
    </w:rPr>
  </w:style>
  <w:style w:type="paragraph" w:customStyle="1" w:styleId="D7ECB03DA8EA4E46A389BA8B867D204D">
    <w:name w:val="D7ECB03DA8EA4E46A389BA8B867D204D"/>
    <w:rsid w:val="00072BF8"/>
    <w:pPr>
      <w:bidi/>
    </w:pPr>
  </w:style>
  <w:style w:type="character" w:customStyle="1" w:styleId="Heading2Char">
    <w:name w:val="Heading 2 Char"/>
    <w:basedOn w:val="DefaultParagraphFont"/>
    <w:link w:val="Heading2"/>
    <w:uiPriority w:val="9"/>
    <w:rsid w:val="00072BF8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9651D-498E-4284-9424-6FABDF81CC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2021-01-17T08:08:00Z</dcterms:created>
  <dcterms:modified xsi:type="dcterms:W3CDTF">2022-03-12T19:47:00Z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